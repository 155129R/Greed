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FA9" w:rsidRDefault="00A84FA9" w:rsidP="00A84FA9">
      <w:pPr>
        <w:jc w:val="center"/>
      </w:pPr>
      <w:r>
        <w:rPr>
          <w:noProof/>
          <w:lang w:val="en-SG" w:eastAsia="en-SG"/>
        </w:rPr>
        <w:drawing>
          <wp:inline distT="0" distB="0" distL="0" distR="0" wp14:anchorId="03B9224F" wp14:editId="7065DB08">
            <wp:extent cx="2503455" cy="666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995" cy="683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4FA9" w:rsidRDefault="00A84FA9" w:rsidP="00A84FA9">
      <w:pPr>
        <w:jc w:val="center"/>
      </w:pP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  <w:r w:rsidRPr="00185FBB">
        <w:rPr>
          <w:b/>
          <w:sz w:val="32"/>
        </w:rPr>
        <w:t>2015S1-DM</w:t>
      </w:r>
      <w:r>
        <w:rPr>
          <w:b/>
          <w:sz w:val="32"/>
        </w:rPr>
        <w:t>2198-DIGITAL ENTERTAINMENT PROJECT</w:t>
      </w: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  <w:r>
        <w:rPr>
          <w:b/>
          <w:sz w:val="32"/>
        </w:rPr>
        <w:t>Report</w:t>
      </w: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  <w:r>
        <w:rPr>
          <w:b/>
          <w:sz w:val="32"/>
        </w:rPr>
        <w:t>Done By: Sri Sham Haran s/o R. Raja</w:t>
      </w:r>
      <w:r w:rsidR="00773256">
        <w:rPr>
          <w:b/>
          <w:sz w:val="32"/>
        </w:rPr>
        <w:t xml:space="preserve"> </w:t>
      </w:r>
      <w:r>
        <w:rPr>
          <w:b/>
          <w:sz w:val="32"/>
        </w:rPr>
        <w:t>(155129R)</w:t>
      </w:r>
    </w:p>
    <w:p w:rsidR="00A84FA9" w:rsidRDefault="00A84FA9" w:rsidP="00A84FA9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Glence</w:t>
      </w:r>
      <w:proofErr w:type="spellEnd"/>
      <w:r>
        <w:rPr>
          <w:b/>
          <w:sz w:val="32"/>
        </w:rPr>
        <w:t xml:space="preserve"> Low (155109T)</w:t>
      </w:r>
    </w:p>
    <w:p w:rsidR="00A84FA9" w:rsidRDefault="00A84FA9" w:rsidP="00A84FA9">
      <w:pPr>
        <w:jc w:val="center"/>
        <w:rPr>
          <w:b/>
          <w:sz w:val="32"/>
        </w:rPr>
      </w:pPr>
      <w:r>
        <w:rPr>
          <w:b/>
          <w:sz w:val="32"/>
        </w:rPr>
        <w:t xml:space="preserve">Gary </w:t>
      </w:r>
      <w:proofErr w:type="gramStart"/>
      <w:r>
        <w:rPr>
          <w:b/>
          <w:sz w:val="32"/>
        </w:rPr>
        <w:t>Goh(</w:t>
      </w:r>
      <w:proofErr w:type="gramEnd"/>
      <w:r>
        <w:rPr>
          <w:b/>
          <w:sz w:val="32"/>
        </w:rPr>
        <w:t>155193D)</w:t>
      </w:r>
    </w:p>
    <w:p w:rsidR="00A84FA9" w:rsidRDefault="00A84FA9" w:rsidP="00A84FA9">
      <w:pPr>
        <w:jc w:val="center"/>
        <w:rPr>
          <w:b/>
          <w:sz w:val="32"/>
        </w:rPr>
      </w:pPr>
      <w:r>
        <w:rPr>
          <w:b/>
          <w:sz w:val="32"/>
        </w:rPr>
        <w:t xml:space="preserve">Jeffrey </w:t>
      </w:r>
      <w:proofErr w:type="gramStart"/>
      <w:r>
        <w:rPr>
          <w:b/>
          <w:sz w:val="32"/>
        </w:rPr>
        <w:t>Low(</w:t>
      </w:r>
      <w:proofErr w:type="gramEnd"/>
      <w:r>
        <w:rPr>
          <w:b/>
          <w:sz w:val="32"/>
        </w:rPr>
        <w:t>152026L)</w:t>
      </w: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</w:p>
    <w:p w:rsidR="00A84FA9" w:rsidRDefault="00A84FA9" w:rsidP="00A84FA9">
      <w:pPr>
        <w:jc w:val="center"/>
        <w:rPr>
          <w:b/>
          <w:sz w:val="32"/>
        </w:rPr>
      </w:pPr>
    </w:p>
    <w:p w:rsidR="00A84FA9" w:rsidRPr="00AD638F" w:rsidRDefault="00A84FA9" w:rsidP="00A84FA9">
      <w:pPr>
        <w:jc w:val="center"/>
        <w:rPr>
          <w:b/>
          <w:sz w:val="32"/>
        </w:rPr>
      </w:pPr>
      <w:r>
        <w:rPr>
          <w:b/>
          <w:sz w:val="32"/>
        </w:rPr>
        <w:t xml:space="preserve">Supervisor: </w:t>
      </w:r>
      <w:proofErr w:type="spellStart"/>
      <w:r>
        <w:rPr>
          <w:b/>
          <w:sz w:val="32"/>
        </w:rPr>
        <w:t>Mr</w:t>
      </w:r>
      <w:proofErr w:type="spellEnd"/>
      <w:r>
        <w:rPr>
          <w:b/>
          <w:sz w:val="32"/>
        </w:rPr>
        <w:t xml:space="preserve"> Sim </w:t>
      </w:r>
      <w:proofErr w:type="spellStart"/>
      <w:r>
        <w:rPr>
          <w:b/>
          <w:sz w:val="32"/>
        </w:rPr>
        <w:t>Tze</w:t>
      </w:r>
      <w:proofErr w:type="spellEnd"/>
      <w:r>
        <w:rPr>
          <w:b/>
          <w:sz w:val="32"/>
        </w:rPr>
        <w:t xml:space="preserve"> Jan</w:t>
      </w:r>
    </w:p>
    <w:p w:rsidR="00A84FA9" w:rsidRDefault="00A84FA9" w:rsidP="00A84FA9">
      <w:pPr>
        <w:jc w:val="center"/>
      </w:pPr>
    </w:p>
    <w:p w:rsidR="00A84FA9" w:rsidRDefault="00A84FA9" w:rsidP="00A801A4">
      <w:pPr>
        <w:pStyle w:val="Title"/>
      </w:pPr>
      <w:r>
        <w:br w:type="page"/>
      </w:r>
    </w:p>
    <w:p w:rsidR="00456AB1" w:rsidRDefault="00A84FA9" w:rsidP="00A84FA9">
      <w:pPr>
        <w:pStyle w:val="Heading1"/>
      </w:pPr>
      <w:r>
        <w:lastRenderedPageBreak/>
        <w:t>Concept of Greed Reloaded</w:t>
      </w:r>
    </w:p>
    <w:p w:rsidR="00A84FA9" w:rsidRDefault="008D1B4B" w:rsidP="00A84FA9">
      <w:r>
        <w:t>Greed Reloaded is a spin on the or</w:t>
      </w:r>
      <w:r w:rsidR="009A5CC0">
        <w:t>i</w:t>
      </w:r>
      <w:r>
        <w:t xml:space="preserve">ginal classic </w:t>
      </w:r>
      <w:r w:rsidR="009A5CC0">
        <w:t>Linux</w:t>
      </w:r>
      <w:r>
        <w:t>-based game Greed. Greed is a simple puzzle game in which the objective of the game is to erase as much of the screen as possible by moving around in a grid of numbers. The numbers in the grid represent distances. The character can be moved in all 8 directions by using the numpad. In Greed Reloaded a player can now play with a friend on the very same keyboard. Both characters will play on the same grid turn by turn. They can either use the numpad or “qweadzxc</w:t>
      </w:r>
      <w:r w:rsidR="009A5CC0">
        <w:t>” to move. The objective of Greed Reloaded multiplayer is to score more points than the other player.</w:t>
      </w:r>
      <w:r w:rsidR="00A801A4">
        <w:t xml:space="preserve"> There also time mode where they are given a time limited to try and get as many points as possible.</w:t>
      </w:r>
      <w:r w:rsidR="006B40D5">
        <w:t xml:space="preserve"> This new features are added to help separated us from the old version of greed.</w:t>
      </w:r>
    </w:p>
    <w:p w:rsidR="006B40D5" w:rsidRDefault="006B40D5" w:rsidP="006B40D5">
      <w:pPr>
        <w:pStyle w:val="Heading1"/>
      </w:pPr>
      <w:r>
        <w:t>schedule</w:t>
      </w:r>
    </w:p>
    <w:p w:rsidR="006B40D5" w:rsidRDefault="006B40D5" w:rsidP="00A84FA9"/>
    <w:p w:rsidR="006B40D5" w:rsidRDefault="006B40D5" w:rsidP="00A84FA9">
      <w:r>
        <w:rPr>
          <w:noProof/>
          <w:lang w:val="en-SG" w:eastAsia="en-SG"/>
        </w:rPr>
        <w:drawing>
          <wp:inline distT="0" distB="0" distL="0" distR="0">
            <wp:extent cx="5943600" cy="32594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p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0D5" w:rsidRDefault="006B40D5" w:rsidP="00A84FA9"/>
    <w:p w:rsidR="006B40D5" w:rsidRDefault="006B40D5" w:rsidP="00A84FA9"/>
    <w:p w:rsidR="006B40D5" w:rsidRDefault="006B40D5" w:rsidP="006B40D5">
      <w:pPr>
        <w:pStyle w:val="Heading1"/>
      </w:pPr>
      <w:r>
        <w:lastRenderedPageBreak/>
        <w:t>Features</w:t>
      </w:r>
    </w:p>
    <w:p w:rsidR="006B40D5" w:rsidRDefault="00B149A2" w:rsidP="00B149A2">
      <w:pPr>
        <w:pStyle w:val="Heading2"/>
      </w:pPr>
      <w:r w:rsidRPr="00B149A2">
        <w:t>Options</w:t>
      </w:r>
    </w:p>
    <w:p w:rsidR="00B149A2" w:rsidRDefault="00B149A2" w:rsidP="00A84FA9">
      <w:r>
        <w:t xml:space="preserve">We have options to allow players to change how they </w:t>
      </w:r>
      <w:r>
        <w:t xml:space="preserve">want </w:t>
      </w:r>
      <w:r>
        <w:t>move,</w:t>
      </w:r>
      <w:r>
        <w:t xml:space="preserve"> by default the controls will be numpad but if the player</w:t>
      </w:r>
      <w:r w:rsidR="00B15C69">
        <w:t>’s</w:t>
      </w:r>
      <w:r>
        <w:t xml:space="preserve"> computer </w:t>
      </w:r>
      <w:r w:rsidR="00B15C69">
        <w:t>does not</w:t>
      </w:r>
      <w:r>
        <w:t xml:space="preserve"> have it they can switch to the keyboard style where they will use “</w:t>
      </w:r>
      <w:r>
        <w:t xml:space="preserve">qweadzxc”. We have this as there are people without numpad </w:t>
      </w:r>
      <w:r>
        <w:t>or prefer to use keyboard</w:t>
      </w:r>
      <w:r>
        <w:t>.</w:t>
      </w:r>
      <w:r>
        <w:t xml:space="preserve"> For multiplayer</w:t>
      </w:r>
      <w:r>
        <w:t xml:space="preserve"> it will be using the same numpad unless they change it.</w:t>
      </w:r>
    </w:p>
    <w:p w:rsidR="00B149A2" w:rsidRDefault="00B149A2" w:rsidP="00B149A2">
      <w:pPr>
        <w:pStyle w:val="Heading2"/>
      </w:pPr>
      <w:r>
        <w:t>Highscore</w:t>
      </w:r>
    </w:p>
    <w:p w:rsidR="00B149A2" w:rsidRDefault="00B149A2" w:rsidP="00A84FA9">
      <w:r>
        <w:t xml:space="preserve">Another feature we have is </w:t>
      </w:r>
      <w:r>
        <w:t>high</w:t>
      </w:r>
      <w:r>
        <w:t>score, where</w:t>
      </w:r>
      <w:r>
        <w:t xml:space="preserve"> players</w:t>
      </w:r>
      <w:r w:rsidR="00B15C69">
        <w:t xml:space="preserve"> can see the top 5 scores</w:t>
      </w:r>
      <w:r>
        <w:t xml:space="preserve"> done by other players. The highscore is separated by which difficulty and mode they chose,</w:t>
      </w:r>
      <w:r>
        <w:t xml:space="preserve"> this is so there will be fairness when comparing score</w:t>
      </w:r>
      <w:r w:rsidR="00C043E8">
        <w:t xml:space="preserve"> for</w:t>
      </w:r>
      <w:r>
        <w:t>. At the end of the</w:t>
      </w:r>
      <w:r>
        <w:t xml:space="preserve"> game</w:t>
      </w:r>
      <w:r>
        <w:t>, they will</w:t>
      </w:r>
      <w:r w:rsidR="00B15C69">
        <w:t xml:space="preserve"> see whe</w:t>
      </w:r>
      <w:r>
        <w:t>the</w:t>
      </w:r>
      <w:r w:rsidR="00B15C69">
        <w:t>r</w:t>
      </w:r>
      <w:r>
        <w:t xml:space="preserve"> or not they ha</w:t>
      </w:r>
      <w:r>
        <w:t>ve beaten any other people high</w:t>
      </w:r>
      <w:r>
        <w:t>score and if they did, they can enter their name to sho</w:t>
      </w:r>
      <w:r>
        <w:t>w other people their high</w:t>
      </w:r>
      <w:r>
        <w:t xml:space="preserve">score. </w:t>
      </w:r>
    </w:p>
    <w:p w:rsidR="00C043E8" w:rsidRDefault="00C043E8" w:rsidP="00C043E8">
      <w:pPr>
        <w:pStyle w:val="Heading2"/>
      </w:pPr>
      <w:r>
        <w:t xml:space="preserve">Multiplayer </w:t>
      </w:r>
    </w:p>
    <w:p w:rsidR="00C043E8" w:rsidRDefault="00C043E8" w:rsidP="00A84FA9">
      <w:r>
        <w:t>Another feature we have is the multiplayer</w:t>
      </w:r>
      <w:r>
        <w:t>, in this mode instead of the normal gameplay where you just try to get as many points as possible, you will versus another player where the 2 of you will try</w:t>
      </w:r>
      <w:r w:rsidR="00B15C69">
        <w:t xml:space="preserve"> to get higher points than the </w:t>
      </w:r>
      <w:r>
        <w:t>other, and the moment</w:t>
      </w:r>
      <w:r>
        <w:t xml:space="preserve"> either of the player</w:t>
      </w:r>
      <w:r w:rsidR="00B15C69">
        <w:t>s</w:t>
      </w:r>
      <w:r>
        <w:t xml:space="preserve"> can’t move, the game ends and the game will</w:t>
      </w:r>
      <w:r>
        <w:t xml:space="preserve"> check who has the higher</w:t>
      </w:r>
      <w:r w:rsidR="00B15C69">
        <w:t xml:space="preserve"> amount of</w:t>
      </w:r>
      <w:r>
        <w:t xml:space="preserve"> point</w:t>
      </w:r>
      <w:r w:rsidR="00B15C69">
        <w:t>s</w:t>
      </w:r>
      <w:r>
        <w:t xml:space="preserve"> and say who has won</w:t>
      </w:r>
      <w:r w:rsidR="00B15C69">
        <w:t>.</w:t>
      </w:r>
      <w:r>
        <w:t xml:space="preserve"> </w:t>
      </w:r>
      <w:r w:rsidR="00B15C69">
        <w:t>A</w:t>
      </w:r>
      <w:r>
        <w:t>fter that it will</w:t>
      </w:r>
      <w:r>
        <w:t xml:space="preserve"> take that</w:t>
      </w:r>
      <w:r>
        <w:t xml:space="preserve"> score and check if it has beaten any other </w:t>
      </w:r>
      <w:r w:rsidR="00B15C69">
        <w:t>players’</w:t>
      </w:r>
      <w:r>
        <w:t xml:space="preserve"> highscore</w:t>
      </w:r>
      <w:r>
        <w:t>.</w:t>
      </w:r>
    </w:p>
    <w:p w:rsidR="00C043E8" w:rsidRDefault="00C043E8" w:rsidP="00A84FA9">
      <w:pPr>
        <w:pStyle w:val="Heading2"/>
      </w:pPr>
      <w:r>
        <w:t>tutorial</w:t>
      </w:r>
    </w:p>
    <w:p w:rsidR="00C043E8" w:rsidRDefault="00C043E8" w:rsidP="00A84FA9">
      <w:r>
        <w:t xml:space="preserve">Another feature we have </w:t>
      </w:r>
      <w:r>
        <w:t>is tutorial, this is for the</w:t>
      </w:r>
      <w:r>
        <w:t xml:space="preserve"> new player</w:t>
      </w:r>
      <w:r>
        <w:t xml:space="preserve"> who is still trying to understand our game. In the tutorial there will be instruction</w:t>
      </w:r>
      <w:r w:rsidR="00B15C69">
        <w:t>s</w:t>
      </w:r>
      <w:r>
        <w:t xml:space="preserve"> telling the players how the game is played and what the different mode means. There will also be visual</w:t>
      </w:r>
      <w:r w:rsidR="00B15C69">
        <w:t>s</w:t>
      </w:r>
      <w:r>
        <w:t xml:space="preserve"> to show the new player what to expect when they try out the game for real.</w:t>
      </w:r>
    </w:p>
    <w:p w:rsidR="00C043E8" w:rsidRDefault="00C043E8" w:rsidP="00C043E8">
      <w:pPr>
        <w:pStyle w:val="Heading2"/>
      </w:pPr>
      <w:r>
        <w:t>time mode</w:t>
      </w:r>
    </w:p>
    <w:p w:rsidR="00C043E8" w:rsidRDefault="00C043E8" w:rsidP="00A84FA9">
      <w:r>
        <w:t>Another feature we</w:t>
      </w:r>
      <w:r>
        <w:t xml:space="preserve"> have is that apart from the normal mode</w:t>
      </w:r>
      <w:r>
        <w:t xml:space="preserve"> is the time mode</w:t>
      </w:r>
      <w:r>
        <w:t>,</w:t>
      </w:r>
      <w:r>
        <w:t xml:space="preserve"> where </w:t>
      </w:r>
      <w:r>
        <w:t xml:space="preserve">in single player, </w:t>
      </w:r>
      <w:r>
        <w:t>player</w:t>
      </w:r>
      <w:r>
        <w:t>s</w:t>
      </w:r>
      <w:r>
        <w:t xml:space="preserve"> are give</w:t>
      </w:r>
      <w:r>
        <w:t>n 10 sec</w:t>
      </w:r>
      <w:r>
        <w:t xml:space="preserve"> to try and get as many point as possible</w:t>
      </w:r>
      <w:r w:rsidR="00B15C69">
        <w:t>. F</w:t>
      </w:r>
      <w:r>
        <w:t>or multiplayer</w:t>
      </w:r>
      <w:r w:rsidR="00B15C69">
        <w:t>,</w:t>
      </w:r>
      <w:r>
        <w:t xml:space="preserve"> players are given a 10 sec time limit at the start</w:t>
      </w:r>
      <w:r w:rsidR="00647FD6">
        <w:t xml:space="preserve"> of the game, then after that </w:t>
      </w:r>
      <w:r>
        <w:t>they wil</w:t>
      </w:r>
      <w:r w:rsidR="000C02C2">
        <w:t>l only have 3 sec to decide on each</w:t>
      </w:r>
      <w:r>
        <w:t xml:space="preserve"> move</w:t>
      </w:r>
      <w:r w:rsidR="00647FD6">
        <w:t>. T</w:t>
      </w:r>
      <w:r>
        <w:t>he game will end the moment either player can’t move.</w:t>
      </w:r>
    </w:p>
    <w:p w:rsidR="00647FD6" w:rsidRDefault="00647FD6" w:rsidP="00A84FA9"/>
    <w:p w:rsidR="00647FD6" w:rsidRDefault="00647FD6" w:rsidP="00647FD6">
      <w:pPr>
        <w:pStyle w:val="Heading2"/>
      </w:pPr>
      <w:r>
        <w:lastRenderedPageBreak/>
        <w:t>difficulty</w:t>
      </w:r>
    </w:p>
    <w:p w:rsidR="00647FD6" w:rsidRDefault="00647FD6" w:rsidP="00A84FA9">
      <w:r>
        <w:t xml:space="preserve">Another feature is difficulty where players can select how </w:t>
      </w:r>
      <w:r w:rsidR="000C02C2">
        <w:t>difficult</w:t>
      </w:r>
      <w:r>
        <w:t xml:space="preserve"> they want the game to be</w:t>
      </w:r>
      <w:r>
        <w:t>. T</w:t>
      </w:r>
      <w:r w:rsidR="000C02C2">
        <w:t>here are</w:t>
      </w:r>
      <w:r>
        <w:t xml:space="preserve"> 3 different kind of </w:t>
      </w:r>
      <w:r w:rsidR="000C02C2">
        <w:t>difficulties;</w:t>
      </w:r>
      <w:r>
        <w:t xml:space="preserve"> easy</w:t>
      </w:r>
      <w:r>
        <w:t xml:space="preserve">, medium, </w:t>
      </w:r>
      <w:r>
        <w:t>and hard</w:t>
      </w:r>
      <w:r>
        <w:t>. T</w:t>
      </w:r>
      <w:r>
        <w:t xml:space="preserve">he main </w:t>
      </w:r>
      <w:r w:rsidR="000C02C2">
        <w:t>difference</w:t>
      </w:r>
      <w:r>
        <w:t xml:space="preserve"> between the 3 </w:t>
      </w:r>
      <w:r w:rsidR="000C02C2">
        <w:t>difficulties</w:t>
      </w:r>
      <w:r>
        <w:t xml:space="preserve"> is the range of number</w:t>
      </w:r>
      <w:r w:rsidR="000C02C2">
        <w:t>s</w:t>
      </w:r>
      <w:r>
        <w:t xml:space="preserve"> and how likely the higher number will appear</w:t>
      </w:r>
      <w:r>
        <w:t xml:space="preserve"> like for example for easy the number range is from 1 to 5 compared to hard which is from 1 to 9, the probability is also different for each difficulty where in hard the higher number has a higher </w:t>
      </w:r>
      <w:r>
        <w:t>probability</w:t>
      </w:r>
      <w:r>
        <w:t xml:space="preserve"> of appearing compared to easy.</w:t>
      </w:r>
    </w:p>
    <w:p w:rsidR="00647FD6" w:rsidRDefault="00647FD6" w:rsidP="00647FD6">
      <w:pPr>
        <w:pStyle w:val="Heading2"/>
      </w:pPr>
      <w:r>
        <w:t xml:space="preserve">hinting </w:t>
      </w:r>
    </w:p>
    <w:p w:rsidR="00647FD6" w:rsidRDefault="00647FD6" w:rsidP="00A84FA9">
      <w:r>
        <w:t>Another feature we included is a hinting system</w:t>
      </w:r>
      <w:r>
        <w:t>. This is for player</w:t>
      </w:r>
      <w:r w:rsidR="000C02C2">
        <w:t>s</w:t>
      </w:r>
      <w:r>
        <w:t xml:space="preserve"> who want to see all the possible move they ca</w:t>
      </w:r>
      <w:r w:rsidR="000C02C2">
        <w:t>n make</w:t>
      </w:r>
      <w:r>
        <w:t xml:space="preserve"> for those who</w:t>
      </w:r>
      <w:r>
        <w:t xml:space="preserve"> don’t </w:t>
      </w:r>
      <w:r>
        <w:t>know which direction</w:t>
      </w:r>
      <w:r>
        <w:t xml:space="preserve"> to move they can press </w:t>
      </w:r>
      <w:r>
        <w:t>the ‘H’</w:t>
      </w:r>
      <w:r>
        <w:t xml:space="preserve"> key and see all the possible move</w:t>
      </w:r>
      <w:r w:rsidR="000C02C2">
        <w:t>s they can make</w:t>
      </w:r>
      <w:r>
        <w:t xml:space="preserve">, the move will be highlighted </w:t>
      </w:r>
      <w:r>
        <w:t>to show the player where they will end up. T</w:t>
      </w:r>
      <w:r>
        <w:t xml:space="preserve">hey can only use </w:t>
      </w:r>
      <w:r w:rsidR="000C02C2">
        <w:t>the</w:t>
      </w:r>
      <w:r>
        <w:t xml:space="preserve"> hint</w:t>
      </w:r>
      <w:r w:rsidR="000C02C2">
        <w:t>s</w:t>
      </w:r>
      <w:r>
        <w:t xml:space="preserve"> 3 times</w:t>
      </w:r>
      <w:r>
        <w:t xml:space="preserve"> and this will be shown to the players in the game GUI.</w:t>
      </w:r>
    </w:p>
    <w:p w:rsidR="00647FD6" w:rsidRPr="00B149A2" w:rsidRDefault="00647FD6" w:rsidP="00A84FA9">
      <w:bookmarkStart w:id="0" w:name="_GoBack"/>
      <w:bookmarkEnd w:id="0"/>
    </w:p>
    <w:sectPr w:rsidR="00647FD6" w:rsidRPr="00B149A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FA9"/>
    <w:rsid w:val="000703A2"/>
    <w:rsid w:val="000C02C2"/>
    <w:rsid w:val="000D145B"/>
    <w:rsid w:val="000D33FD"/>
    <w:rsid w:val="00161AB0"/>
    <w:rsid w:val="0024265B"/>
    <w:rsid w:val="00456AB1"/>
    <w:rsid w:val="0049017E"/>
    <w:rsid w:val="004C05FD"/>
    <w:rsid w:val="005B68AF"/>
    <w:rsid w:val="00647FD6"/>
    <w:rsid w:val="0066532B"/>
    <w:rsid w:val="006B40D5"/>
    <w:rsid w:val="007112FA"/>
    <w:rsid w:val="00773256"/>
    <w:rsid w:val="008B4569"/>
    <w:rsid w:val="008D1B4B"/>
    <w:rsid w:val="008E5C44"/>
    <w:rsid w:val="009551D0"/>
    <w:rsid w:val="009A5CC0"/>
    <w:rsid w:val="00A801A4"/>
    <w:rsid w:val="00A84FA9"/>
    <w:rsid w:val="00A8577C"/>
    <w:rsid w:val="00AE14A8"/>
    <w:rsid w:val="00AE4981"/>
    <w:rsid w:val="00B149A2"/>
    <w:rsid w:val="00B15C69"/>
    <w:rsid w:val="00B53A47"/>
    <w:rsid w:val="00BA0AB3"/>
    <w:rsid w:val="00BA3495"/>
    <w:rsid w:val="00BD474B"/>
    <w:rsid w:val="00C043E8"/>
    <w:rsid w:val="00C0786C"/>
    <w:rsid w:val="00E123EF"/>
    <w:rsid w:val="00E92E8E"/>
    <w:rsid w:val="00E95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F3C2F-C34A-4BAF-A1C2-B68BF9588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FA9"/>
  </w:style>
  <w:style w:type="paragraph" w:styleId="Heading1">
    <w:name w:val="heading 1"/>
    <w:basedOn w:val="Normal"/>
    <w:next w:val="Normal"/>
    <w:link w:val="Heading1Char"/>
    <w:uiPriority w:val="9"/>
    <w:qFormat/>
    <w:rsid w:val="00A84FA9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4FA9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4FA9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4FA9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4FA9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163C3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4FA9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4FA9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4FA9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4FA9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A84FA9"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84FA9"/>
    <w:pPr>
      <w:spacing w:after="200" w:line="240" w:lineRule="auto"/>
    </w:pPr>
    <w:rPr>
      <w:i/>
      <w:iCs/>
      <w:color w:val="1E5155" w:themeColor="text2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A84FA9"/>
    <w:rPr>
      <w:i/>
      <w:iCs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A84FA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84FA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4FA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4FA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4FA9"/>
    <w:rPr>
      <w:rFonts w:asciiTheme="majorHAnsi" w:eastAsiaTheme="majorEastAsia" w:hAnsiTheme="majorHAnsi" w:cstheme="majorBidi"/>
      <w:color w:val="163C3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4FA9"/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4FA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4FA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4FA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A84FA9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4F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4FA9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A84FA9"/>
    <w:rPr>
      <w:b/>
      <w:bCs/>
      <w:smallCaps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A84FA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A84FA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84FA9"/>
    <w:rPr>
      <w:i/>
      <w:iCs/>
      <w:color w:val="000000" w:themeColor="text1"/>
    </w:rPr>
  </w:style>
  <w:style w:type="character" w:styleId="Strong">
    <w:name w:val="Strong"/>
    <w:basedOn w:val="DefaultParagraphFont"/>
    <w:uiPriority w:val="22"/>
    <w:qFormat/>
    <w:rsid w:val="00A84FA9"/>
    <w:rPr>
      <w:b/>
      <w:bCs/>
      <w:color w:val="000000" w:themeColor="tex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4FA9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A84FA9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A84FA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A84FA9"/>
    <w:rPr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rsid w:val="00A84F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4FA9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84FA9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BA0AB3"/>
    <w:pPr>
      <w:spacing w:after="100"/>
      <w:ind w:left="220"/>
    </w:pPr>
    <w:rPr>
      <w:rFonts w:cs="Times New Roman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BA0AB3"/>
    <w:pPr>
      <w:spacing w:after="100"/>
    </w:pPr>
    <w:rPr>
      <w:rFonts w:cs="Times New Roman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BA0AB3"/>
    <w:pPr>
      <w:spacing w:after="100"/>
      <w:ind w:left="440"/>
    </w:pPr>
    <w:rPr>
      <w:rFonts w:cs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64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DD35ABB-FBA8-4F47-8F29-1E0F19255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0</TotalTime>
  <Pages>4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 Raja</dc:creator>
  <cp:keywords/>
  <cp:lastModifiedBy>User</cp:lastModifiedBy>
  <cp:revision>2</cp:revision>
  <dcterms:created xsi:type="dcterms:W3CDTF">2015-09-03T09:16:00Z</dcterms:created>
  <dcterms:modified xsi:type="dcterms:W3CDTF">2015-09-03T09:16:00Z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